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123ED" w14:textId="2510A3B1" w:rsidR="00E972F5" w:rsidRPr="00E23F56" w:rsidRDefault="008040D9" w:rsidP="00E23F56">
      <w:pPr>
        <w:spacing w:line="240" w:lineRule="auto"/>
        <w:ind w:left="2880"/>
        <w:rPr>
          <w:b/>
          <w:bCs/>
          <w:i/>
          <w:iCs/>
          <w:sz w:val="28"/>
          <w:szCs w:val="28"/>
        </w:rPr>
      </w:pPr>
      <w:r w:rsidRPr="008040D9">
        <w:rPr>
          <w:noProof/>
          <w:sz w:val="36"/>
          <w:szCs w:val="36"/>
        </w:rPr>
        <w:drawing>
          <wp:anchor distT="0" distB="0" distL="114300" distR="114300" simplePos="0" relativeHeight="251677696" behindDoc="0" locked="0" layoutInCell="1" allowOverlap="1" wp14:anchorId="316C992F" wp14:editId="58EACFF2">
            <wp:simplePos x="0" y="0"/>
            <wp:positionH relativeFrom="column">
              <wp:posOffset>-558800</wp:posOffset>
            </wp:positionH>
            <wp:positionV relativeFrom="paragraph">
              <wp:posOffset>-508000</wp:posOffset>
            </wp:positionV>
            <wp:extent cx="1409007" cy="1945178"/>
            <wp:effectExtent l="0" t="0" r="1270" b="0"/>
            <wp:wrapNone/>
            <wp:docPr id="1" name="Picture 1" descr="A person wearing a suit and tie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kul.jpg"/>
                    <pic:cNvPicPr/>
                  </pic:nvPicPr>
                  <pic:blipFill>
                    <a:blip r:embed="rId8">
                      <a:extLst>
                        <a:ext uri="{28A0092B-C50C-407E-A947-70E740481C1C}">
                          <a14:useLocalDpi xmlns:a14="http://schemas.microsoft.com/office/drawing/2010/main" val="0"/>
                        </a:ext>
                      </a:extLst>
                    </a:blip>
                    <a:stretch>
                      <a:fillRect/>
                    </a:stretch>
                  </pic:blipFill>
                  <pic:spPr>
                    <a:xfrm>
                      <a:off x="0" y="0"/>
                      <a:ext cx="1409007" cy="1945178"/>
                    </a:xfrm>
                    <a:prstGeom prst="rect">
                      <a:avLst/>
                    </a:prstGeom>
                  </pic:spPr>
                </pic:pic>
              </a:graphicData>
            </a:graphic>
            <wp14:sizeRelH relativeFrom="page">
              <wp14:pctWidth>0</wp14:pctWidth>
            </wp14:sizeRelH>
            <wp14:sizeRelV relativeFrom="page">
              <wp14:pctHeight>0</wp14:pctHeight>
            </wp14:sizeRelV>
          </wp:anchor>
        </w:drawing>
      </w:r>
      <w:r w:rsidR="002A0B2F" w:rsidRPr="008040D9">
        <w:rPr>
          <w:b/>
          <w:bCs/>
          <w:sz w:val="36"/>
          <w:szCs w:val="36"/>
        </w:rPr>
        <w:t>MUKUL SHARMA</w:t>
      </w:r>
      <w:r w:rsidR="00AF48F9">
        <w:rPr>
          <w:b/>
          <w:bCs/>
          <w:sz w:val="44"/>
          <w:szCs w:val="44"/>
        </w:rPr>
        <w:tab/>
      </w:r>
      <w:r w:rsidR="00E23F56">
        <w:rPr>
          <w:b/>
          <w:bCs/>
          <w:sz w:val="44"/>
          <w:szCs w:val="44"/>
        </w:rPr>
        <w:tab/>
      </w:r>
      <w:r w:rsidR="002A0B2F" w:rsidRPr="00E23F56">
        <w:rPr>
          <w:b/>
          <w:bCs/>
          <w:i/>
          <w:iCs/>
          <w:sz w:val="28"/>
          <w:szCs w:val="28"/>
        </w:rPr>
        <w:t xml:space="preserve">Branch Sales Manager </w:t>
      </w:r>
      <w:r w:rsidRPr="00E23F56">
        <w:rPr>
          <w:b/>
          <w:bCs/>
          <w:i/>
          <w:iCs/>
          <w:sz w:val="28"/>
          <w:szCs w:val="28"/>
        </w:rPr>
        <w:t xml:space="preserve"> </w:t>
      </w:r>
      <w:r w:rsidR="002A0B2F" w:rsidRPr="00E23F56">
        <w:rPr>
          <w:b/>
          <w:bCs/>
          <w:i/>
          <w:iCs/>
          <w:sz w:val="28"/>
          <w:szCs w:val="28"/>
        </w:rPr>
        <w:t>(MORTGAGE)</w:t>
      </w:r>
      <w:r w:rsidR="00C87D3C" w:rsidRPr="00E23F56">
        <w:rPr>
          <w:b/>
          <w:bCs/>
          <w:i/>
          <w:iCs/>
          <w:sz w:val="28"/>
          <w:szCs w:val="28"/>
        </w:rPr>
        <w:tab/>
      </w:r>
      <w:r w:rsidR="00C87D3C" w:rsidRPr="00E23F56">
        <w:rPr>
          <w:b/>
          <w:bCs/>
          <w:i/>
          <w:iCs/>
          <w:sz w:val="28"/>
          <w:szCs w:val="28"/>
        </w:rPr>
        <w:tab/>
      </w:r>
      <w:r w:rsidR="00C87D3C" w:rsidRPr="00E23F56">
        <w:rPr>
          <w:b/>
          <w:bCs/>
          <w:i/>
          <w:iCs/>
          <w:sz w:val="28"/>
          <w:szCs w:val="28"/>
        </w:rPr>
        <w:tab/>
      </w:r>
      <w:r w:rsidR="00C87D3C" w:rsidRPr="00E23F56">
        <w:rPr>
          <w:b/>
          <w:bCs/>
          <w:i/>
          <w:iCs/>
          <w:sz w:val="28"/>
          <w:szCs w:val="28"/>
        </w:rPr>
        <w:tab/>
      </w:r>
    </w:p>
    <w:p w14:paraId="554B3612" w14:textId="29BF8F6C" w:rsidR="00296551" w:rsidRDefault="008040D9" w:rsidP="00C97ACF">
      <w:pPr>
        <w:spacing w:line="240" w:lineRule="auto"/>
        <w:ind w:left="2160"/>
        <w:rPr>
          <w:b/>
          <w:bCs/>
          <w:i/>
          <w:iCs/>
          <w:sz w:val="28"/>
          <w:szCs w:val="28"/>
        </w:rPr>
      </w:pPr>
      <w:r w:rsidRPr="008040D9">
        <w:rPr>
          <w:b/>
          <w:bCs/>
          <w:i/>
          <w:iCs/>
          <w:sz w:val="24"/>
          <w:szCs w:val="24"/>
        </w:rPr>
        <w:t xml:space="preserve">Email: </w:t>
      </w:r>
      <w:hyperlink r:id="rId9" w:history="1">
        <w:r w:rsidRPr="008040D9">
          <w:rPr>
            <w:rStyle w:val="Hyperlink"/>
            <w:b/>
            <w:bCs/>
            <w:i/>
            <w:iCs/>
            <w:sz w:val="24"/>
            <w:szCs w:val="24"/>
          </w:rPr>
          <w:t>mukulshrm898@gmail.com</w:t>
        </w:r>
      </w:hyperlink>
      <w:r w:rsidR="00AF48F9" w:rsidRPr="008040D9">
        <w:rPr>
          <w:b/>
          <w:bCs/>
          <w:i/>
          <w:iCs/>
          <w:sz w:val="24"/>
          <w:szCs w:val="24"/>
        </w:rPr>
        <w:tab/>
      </w:r>
      <w:r w:rsidR="00C97ACF">
        <w:rPr>
          <w:b/>
          <w:bCs/>
          <w:i/>
          <w:iCs/>
          <w:sz w:val="24"/>
          <w:szCs w:val="24"/>
        </w:rPr>
        <w:tab/>
      </w:r>
      <w:r w:rsidR="00296551" w:rsidRPr="008040D9">
        <w:rPr>
          <w:b/>
          <w:bCs/>
          <w:i/>
          <w:iCs/>
          <w:sz w:val="24"/>
          <w:szCs w:val="24"/>
        </w:rPr>
        <w:t>PHONE: +91-8500676532</w:t>
      </w:r>
    </w:p>
    <w:p w14:paraId="7B4A3825" w14:textId="21AC03F4" w:rsidR="008040D9" w:rsidRPr="004A52FB" w:rsidRDefault="008040D9" w:rsidP="004A52FB">
      <w:pPr>
        <w:spacing w:line="240" w:lineRule="auto"/>
        <w:ind w:left="720"/>
        <w:rPr>
          <w:b/>
          <w:bCs/>
          <w:sz w:val="44"/>
          <w:szCs w:val="44"/>
        </w:rPr>
      </w:pPr>
    </w:p>
    <w:p w14:paraId="024F926D" w14:textId="5138429A" w:rsidR="00AF48F9" w:rsidRDefault="00296551" w:rsidP="00AF48F9">
      <w:pPr>
        <w:spacing w:line="240" w:lineRule="auto"/>
        <w:rPr>
          <w:b/>
          <w:bCs/>
          <w:i/>
          <w:iCs/>
          <w:sz w:val="28"/>
          <w:szCs w:val="28"/>
        </w:rPr>
      </w:pPr>
      <w:r>
        <w:rPr>
          <w:b/>
          <w:bCs/>
          <w:i/>
          <w:iCs/>
          <w:noProof/>
          <w:sz w:val="28"/>
          <w:szCs w:val="28"/>
        </w:rPr>
        <mc:AlternateContent>
          <mc:Choice Requires="wps">
            <w:drawing>
              <wp:anchor distT="0" distB="0" distL="114300" distR="114300" simplePos="0" relativeHeight="251659264" behindDoc="0" locked="0" layoutInCell="1" allowOverlap="1" wp14:anchorId="43585A1E" wp14:editId="5DC42453">
                <wp:simplePos x="0" y="0"/>
                <wp:positionH relativeFrom="page">
                  <wp:posOffset>304800</wp:posOffset>
                </wp:positionH>
                <wp:positionV relativeFrom="paragraph">
                  <wp:posOffset>323215</wp:posOffset>
                </wp:positionV>
                <wp:extent cx="7169150" cy="18258"/>
                <wp:effectExtent l="19050" t="38100" r="107950" b="115570"/>
                <wp:wrapNone/>
                <wp:docPr id="34" name="Straight Connector 34"/>
                <wp:cNvGraphicFramePr/>
                <a:graphic xmlns:a="http://schemas.openxmlformats.org/drawingml/2006/main">
                  <a:graphicData uri="http://schemas.microsoft.com/office/word/2010/wordprocessingShape">
                    <wps:wsp>
                      <wps:cNvCnPr/>
                      <wps:spPr>
                        <a:xfrm>
                          <a:off x="0" y="0"/>
                          <a:ext cx="7169150" cy="18258"/>
                        </a:xfrm>
                        <a:prstGeom prst="line">
                          <a:avLst/>
                        </a:prstGeom>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ECA34" id="Straight Connector 3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pt,25.45pt" to="588.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" strokecolor="black [3200]" strokeweight="1pt">
                <v:stroke joinstyle="miter"/>
                <v:shadow on="t" color="black" opacity="26214f" origin="-.5,-.5" offset=".74836mm,.74836mm"/>
                <w10:wrap anchorx="page"/>
              </v:line>
            </w:pict>
          </mc:Fallback>
        </mc:AlternateContent>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r w:rsidR="00AF48F9">
        <w:rPr>
          <w:b/>
          <w:bCs/>
          <w:i/>
          <w:iCs/>
          <w:sz w:val="28"/>
          <w:szCs w:val="28"/>
        </w:rPr>
        <w:tab/>
      </w:r>
    </w:p>
    <w:p w14:paraId="750ED173" w14:textId="27786946" w:rsidR="002A0B2F" w:rsidRPr="0019032E" w:rsidRDefault="00A04C55" w:rsidP="00EF4B2B">
      <w:pPr>
        <w:pStyle w:val="Heading1"/>
        <w:rPr>
          <w:b/>
          <w:bCs/>
          <w:color w:val="auto"/>
        </w:rPr>
      </w:pPr>
      <w:r>
        <w:rPr>
          <w:b/>
          <w:bCs/>
          <w:color w:val="auto"/>
        </w:rPr>
        <w:t>Objective</w:t>
      </w:r>
    </w:p>
    <w:p w14:paraId="2666A2B2" w14:textId="13AA2B46" w:rsidR="00C5710C" w:rsidRDefault="00EF4B2B" w:rsidP="00EF4B2B">
      <w:r>
        <w:rPr>
          <w:noProof/>
        </w:rPr>
        <mc:AlternateContent>
          <mc:Choice Requires="wps">
            <w:drawing>
              <wp:anchor distT="0" distB="0" distL="114300" distR="114300" simplePos="0" relativeHeight="251660288" behindDoc="0" locked="0" layoutInCell="1" allowOverlap="1" wp14:anchorId="2C49151D" wp14:editId="7CBD0080">
                <wp:simplePos x="0" y="0"/>
                <wp:positionH relativeFrom="column">
                  <wp:posOffset>-44450</wp:posOffset>
                </wp:positionH>
                <wp:positionV relativeFrom="paragraph">
                  <wp:posOffset>49530</wp:posOffset>
                </wp:positionV>
                <wp:extent cx="5880100" cy="0"/>
                <wp:effectExtent l="38100" t="19050" r="63500" b="114300"/>
                <wp:wrapNone/>
                <wp:docPr id="35" name="Straight Connector 35"/>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F8B85" id="Straight Connector 3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3.9pt" to="45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" strokecolor="black [3213]" strokeweight=".5pt">
                <v:stroke joinstyle="miter"/>
                <v:shadow on="t" color="black" opacity="26214f" origin=",-.5" offset="0,3pt"/>
              </v:line>
            </w:pict>
          </mc:Fallback>
        </mc:AlternateContent>
      </w:r>
      <w:r w:rsidR="00096E6E">
        <w:tab/>
      </w:r>
      <w:r w:rsidR="00096E6E">
        <w:tab/>
      </w:r>
      <w:r w:rsidR="00096E6E">
        <w:tab/>
      </w:r>
      <w:r w:rsidR="00096E6E">
        <w:tab/>
      </w:r>
      <w:r w:rsidR="00096E6E">
        <w:tab/>
      </w:r>
      <w:r w:rsidR="00096E6E">
        <w:tab/>
      </w:r>
      <w:r w:rsidR="00096E6E">
        <w:tab/>
      </w:r>
      <w:r w:rsidR="00096E6E">
        <w:tab/>
      </w:r>
      <w:r w:rsidR="00096E6E">
        <w:tab/>
      </w:r>
      <w:r w:rsidR="00096E6E">
        <w:tab/>
      </w:r>
      <w:r w:rsidR="00096E6E">
        <w:tab/>
      </w:r>
      <w:r w:rsidR="00096E6E">
        <w:tab/>
      </w:r>
      <w:r w:rsidR="00096E6E">
        <w:tab/>
      </w:r>
    </w:p>
    <w:p w14:paraId="024AE9F2" w14:textId="1113D850" w:rsidR="00A04C55" w:rsidRDefault="00776AAD" w:rsidP="00C46D3C">
      <w:pPr>
        <w:spacing w:line="360" w:lineRule="auto"/>
      </w:pPr>
      <w:r>
        <w:t xml:space="preserve">I am looking forward to work with an organization where I can contribute to the growth of the organization by utilizing my knowledge, skills and work experience in banking especially </w:t>
      </w:r>
      <w:r w:rsidRPr="00776AAD">
        <w:rPr>
          <w:b/>
          <w:bCs/>
        </w:rPr>
        <w:t>Mortgage</w:t>
      </w:r>
      <w:r>
        <w:t>. I am willing to work in an environment where I can satisfy my appetite of learning new skills and acquiring knowledge of my domain while using my interpersonal skills to serve the customers in the best way possible.</w:t>
      </w:r>
    </w:p>
    <w:p w14:paraId="19B95DFE" w14:textId="7757A4DF" w:rsidR="0047108C" w:rsidRDefault="0047108C" w:rsidP="00EF4B2B"/>
    <w:p w14:paraId="785D09C7" w14:textId="2F34077D" w:rsidR="0047108C" w:rsidRDefault="0047108C" w:rsidP="0047108C">
      <w:pPr>
        <w:pStyle w:val="Heading1"/>
        <w:rPr>
          <w:b/>
          <w:bCs/>
          <w:color w:val="auto"/>
        </w:rPr>
      </w:pPr>
      <w:r w:rsidRPr="0047108C">
        <w:rPr>
          <w:b/>
          <w:bCs/>
          <w:color w:val="auto"/>
        </w:rPr>
        <w:t>Work Experience</w:t>
      </w:r>
    </w:p>
    <w:p w14:paraId="7A10026D" w14:textId="436FB900" w:rsidR="0047108C" w:rsidRPr="0047108C" w:rsidRDefault="004155D9" w:rsidP="0047108C">
      <w:r>
        <w:rPr>
          <w:noProof/>
        </w:rPr>
        <mc:AlternateContent>
          <mc:Choice Requires="wps">
            <w:drawing>
              <wp:anchor distT="0" distB="0" distL="114300" distR="114300" simplePos="0" relativeHeight="251662336" behindDoc="0" locked="0" layoutInCell="1" allowOverlap="1" wp14:anchorId="30190A92" wp14:editId="4BB74726">
                <wp:simplePos x="0" y="0"/>
                <wp:positionH relativeFrom="column">
                  <wp:posOffset>0</wp:posOffset>
                </wp:positionH>
                <wp:positionV relativeFrom="paragraph">
                  <wp:posOffset>18415</wp:posOffset>
                </wp:positionV>
                <wp:extent cx="5880100" cy="0"/>
                <wp:effectExtent l="38100" t="19050" r="63500" b="114300"/>
                <wp:wrapNone/>
                <wp:docPr id="36" name="Straight Connector 36"/>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D8402" id="Straight Connector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" strokecolor="black [3213]" strokeweight=".5pt">
                <v:stroke joinstyle="miter"/>
                <v:shadow on="t" color="black" opacity="26214f" origin=",-.5" offset="0,3pt"/>
              </v:line>
            </w:pict>
          </mc:Fallback>
        </mc:AlternateContent>
      </w:r>
    </w:p>
    <w:p w14:paraId="7A6FFC6A" w14:textId="1ADE6AA8" w:rsidR="00C5710C" w:rsidRDefault="000D7C9C" w:rsidP="00EF4B2B">
      <w:pPr>
        <w:rPr>
          <w:b/>
          <w:bCs/>
        </w:rPr>
      </w:pPr>
      <w:r w:rsidRPr="000D7C9C">
        <w:rPr>
          <w:b/>
          <w:bCs/>
        </w:rPr>
        <w:t>ICICI Bank Ltd. (Branch Sales Manager)</w:t>
      </w:r>
    </w:p>
    <w:p w14:paraId="61AE5CE3" w14:textId="63B06827" w:rsidR="000D7C9C" w:rsidRDefault="000D7C9C" w:rsidP="00EF4B2B">
      <w:r>
        <w:t xml:space="preserve">July 2019 </w:t>
      </w:r>
      <w:r w:rsidR="00BD2F2D">
        <w:t>–</w:t>
      </w:r>
      <w:r>
        <w:t xml:space="preserve"> Present</w:t>
      </w:r>
    </w:p>
    <w:p w14:paraId="357BB710" w14:textId="137AAA95" w:rsidR="00BD2F2D" w:rsidRDefault="00BD2F2D" w:rsidP="001A4D58">
      <w:pPr>
        <w:spacing w:line="276" w:lineRule="auto"/>
      </w:pPr>
      <w:r w:rsidRPr="002B37E4">
        <w:rPr>
          <w:b/>
          <w:bCs/>
          <w:u w:val="single"/>
        </w:rPr>
        <w:t>Responsibilities</w:t>
      </w:r>
      <w:r>
        <w:t>: I have been involved in handling mortgage cases for multiple regions which includes more than 30 branches across the state. My role also includes dealing in home loans, loan against properties and home overdrafts.</w:t>
      </w:r>
    </w:p>
    <w:p w14:paraId="63EECDB9" w14:textId="5E3742F0" w:rsidR="00BD2F2D" w:rsidRDefault="00BD2F2D" w:rsidP="001A4D58">
      <w:pPr>
        <w:spacing w:line="276" w:lineRule="auto"/>
      </w:pPr>
      <w:r>
        <w:t>Resolving customer’s queries has been integral part of my job. I have been leading a team of more than 10 sales executives and have been guiding the</w:t>
      </w:r>
      <w:r w:rsidR="004A67B9">
        <w:t>m</w:t>
      </w:r>
      <w:r>
        <w:t xml:space="preserve"> through the process of dealing with customer, collecting and scrutinizing documentations for loans.</w:t>
      </w:r>
      <w:r w:rsidR="00CE1486">
        <w:t xml:space="preserve"> I am also involved in coordinating with operations until the approval of the loans.</w:t>
      </w:r>
    </w:p>
    <w:p w14:paraId="05F32501" w14:textId="5BDF3FD3" w:rsidR="00D6202F" w:rsidRDefault="00D6202F" w:rsidP="001A4D58">
      <w:pPr>
        <w:spacing w:line="276" w:lineRule="auto"/>
      </w:pPr>
    </w:p>
    <w:p w14:paraId="1EA05ECA" w14:textId="7388D484" w:rsidR="00D6202F" w:rsidRDefault="00F55372" w:rsidP="001A4D58">
      <w:pPr>
        <w:spacing w:line="276" w:lineRule="auto"/>
        <w:rPr>
          <w:b/>
          <w:bCs/>
        </w:rPr>
      </w:pPr>
      <w:r w:rsidRPr="00F55372">
        <w:rPr>
          <w:b/>
          <w:bCs/>
        </w:rPr>
        <w:t>ICICI Bank Ltd. (Internship)</w:t>
      </w:r>
    </w:p>
    <w:p w14:paraId="634DD3A5" w14:textId="7BEE3C0C" w:rsidR="00F55372" w:rsidRDefault="00F55372" w:rsidP="001A4D58">
      <w:pPr>
        <w:spacing w:line="276" w:lineRule="auto"/>
      </w:pPr>
      <w:r>
        <w:t>October 2018 – June 2019</w:t>
      </w:r>
    </w:p>
    <w:p w14:paraId="7D829077" w14:textId="796F4CB6" w:rsidR="00F55372" w:rsidRDefault="00BB3803" w:rsidP="001A4D58">
      <w:pPr>
        <w:spacing w:line="276" w:lineRule="auto"/>
      </w:pPr>
      <w:r w:rsidRPr="00BB3803">
        <w:rPr>
          <w:b/>
          <w:bCs/>
          <w:u w:val="single"/>
        </w:rPr>
        <w:t>Responsibilities</w:t>
      </w:r>
      <w:r>
        <w:t xml:space="preserve">: </w:t>
      </w:r>
      <w:r w:rsidR="008A5CBD">
        <w:t>During internship I have been responsible for handling customer queries at help desk. Re KYC and EOD branch reporting were the main tasks I have handled during the period. Apart from these my job included Lobby management and Customer Service.</w:t>
      </w:r>
    </w:p>
    <w:p w14:paraId="3DDECD6A" w14:textId="2DC821C7" w:rsidR="008A5CBD" w:rsidRDefault="008A5CBD" w:rsidP="00EF4B2B"/>
    <w:p w14:paraId="7C5C4A1A" w14:textId="77777777" w:rsidR="002B74FF" w:rsidRDefault="002B74FF" w:rsidP="00BE30FD">
      <w:pPr>
        <w:pStyle w:val="Heading1"/>
        <w:rPr>
          <w:b/>
          <w:bCs/>
          <w:color w:val="auto"/>
        </w:rPr>
      </w:pPr>
    </w:p>
    <w:p w14:paraId="71C4A036" w14:textId="4DF99F2C" w:rsidR="00DB44A2" w:rsidRDefault="00BE30FD" w:rsidP="00BE30FD">
      <w:pPr>
        <w:pStyle w:val="Heading1"/>
        <w:rPr>
          <w:b/>
          <w:bCs/>
          <w:color w:val="auto"/>
        </w:rPr>
      </w:pPr>
      <w:r w:rsidRPr="00BE30FD">
        <w:rPr>
          <w:b/>
          <w:bCs/>
          <w:color w:val="auto"/>
        </w:rPr>
        <w:t>Technical Skills</w:t>
      </w:r>
    </w:p>
    <w:p w14:paraId="572BB420" w14:textId="73EE22DE" w:rsidR="00547235" w:rsidRDefault="00547235" w:rsidP="00E4713F">
      <w:r>
        <w:rPr>
          <w:noProof/>
        </w:rPr>
        <mc:AlternateContent>
          <mc:Choice Requires="wps">
            <w:drawing>
              <wp:anchor distT="0" distB="0" distL="114300" distR="114300" simplePos="0" relativeHeight="251664384" behindDoc="0" locked="0" layoutInCell="1" allowOverlap="1" wp14:anchorId="3091E909" wp14:editId="68A5DA21">
                <wp:simplePos x="0" y="0"/>
                <wp:positionH relativeFrom="column">
                  <wp:posOffset>0</wp:posOffset>
                </wp:positionH>
                <wp:positionV relativeFrom="paragraph">
                  <wp:posOffset>18415</wp:posOffset>
                </wp:positionV>
                <wp:extent cx="5880100" cy="0"/>
                <wp:effectExtent l="38100" t="19050" r="63500" b="114300"/>
                <wp:wrapNone/>
                <wp:docPr id="37" name="Straight Connector 37"/>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736CC" id="Straight Connector 3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" strokecolor="black [3213]" strokeweight=".5pt">
                <v:stroke joinstyle="miter"/>
                <v:shadow on="t" color="black" opacity="26214f" origin=",-.5" offset="0,3pt"/>
              </v:line>
            </w:pict>
          </mc:Fallback>
        </mc:AlternateContent>
      </w:r>
    </w:p>
    <w:p w14:paraId="080DD40F" w14:textId="44A03AC0" w:rsidR="002B74FF" w:rsidRDefault="00F2680D" w:rsidP="002B74FF">
      <w:pPr>
        <w:pStyle w:val="ListParagraph"/>
        <w:numPr>
          <w:ilvl w:val="0"/>
          <w:numId w:val="3"/>
        </w:numPr>
      </w:pPr>
      <w:r>
        <w:t>Eligibility Sheet Analysis</w:t>
      </w:r>
      <w:r w:rsidR="002B74FF">
        <w:t xml:space="preserve"> and preparation</w:t>
      </w:r>
    </w:p>
    <w:p w14:paraId="6918295D" w14:textId="51FAA54D" w:rsidR="00B86A59" w:rsidRDefault="00B86A59" w:rsidP="002B74FF">
      <w:pPr>
        <w:pStyle w:val="ListParagraph"/>
        <w:numPr>
          <w:ilvl w:val="0"/>
          <w:numId w:val="3"/>
        </w:numPr>
      </w:pPr>
      <w:r>
        <w:t>Validation and verification of property documents</w:t>
      </w:r>
    </w:p>
    <w:p w14:paraId="17A454BD" w14:textId="6E36A87A" w:rsidR="00B86A59" w:rsidRDefault="00940094" w:rsidP="002B74FF">
      <w:pPr>
        <w:pStyle w:val="ListParagraph"/>
        <w:numPr>
          <w:ilvl w:val="0"/>
          <w:numId w:val="3"/>
        </w:numPr>
      </w:pPr>
      <w:r>
        <w:t>Cross Selling of products</w:t>
      </w:r>
    </w:p>
    <w:p w14:paraId="41EA4043" w14:textId="517F6DE4" w:rsidR="00940094" w:rsidRDefault="00D527D6" w:rsidP="002B74FF">
      <w:pPr>
        <w:pStyle w:val="ListParagraph"/>
        <w:numPr>
          <w:ilvl w:val="0"/>
          <w:numId w:val="3"/>
        </w:numPr>
      </w:pPr>
      <w:r>
        <w:t>Knowledge in Property Evaluation</w:t>
      </w:r>
    </w:p>
    <w:p w14:paraId="20A7B13A" w14:textId="502F1B6E" w:rsidR="008E3763" w:rsidRDefault="008E3763" w:rsidP="002B74FF">
      <w:pPr>
        <w:pStyle w:val="ListParagraph"/>
        <w:numPr>
          <w:ilvl w:val="0"/>
          <w:numId w:val="3"/>
        </w:numPr>
      </w:pPr>
      <w:r>
        <w:t>Microsoft Office (Excel, Word and Power</w:t>
      </w:r>
      <w:r w:rsidR="00063692">
        <w:t xml:space="preserve"> </w:t>
      </w:r>
      <w:r>
        <w:t>point)</w:t>
      </w:r>
    </w:p>
    <w:p w14:paraId="1A128368" w14:textId="5E82C3E0" w:rsidR="00D527D6" w:rsidRDefault="00D527D6" w:rsidP="00BA4666"/>
    <w:p w14:paraId="59A1571E" w14:textId="3D57C6AE" w:rsidR="00BA4666" w:rsidRDefault="00A40415" w:rsidP="00A40415">
      <w:pPr>
        <w:pStyle w:val="Heading1"/>
        <w:rPr>
          <w:b/>
          <w:bCs/>
          <w:color w:val="auto"/>
        </w:rPr>
      </w:pPr>
      <w:r w:rsidRPr="00A40415">
        <w:rPr>
          <w:b/>
          <w:bCs/>
          <w:color w:val="auto"/>
        </w:rPr>
        <w:t>Certifications</w:t>
      </w:r>
    </w:p>
    <w:p w14:paraId="6B6DD1E8" w14:textId="5047F1C8" w:rsidR="00A40415" w:rsidRDefault="006C50A1" w:rsidP="00A40415">
      <w:r>
        <w:rPr>
          <w:noProof/>
        </w:rPr>
        <mc:AlternateContent>
          <mc:Choice Requires="wps">
            <w:drawing>
              <wp:anchor distT="0" distB="0" distL="114300" distR="114300" simplePos="0" relativeHeight="251666432" behindDoc="0" locked="0" layoutInCell="1" allowOverlap="1" wp14:anchorId="44A10E9A" wp14:editId="71B9F326">
                <wp:simplePos x="0" y="0"/>
                <wp:positionH relativeFrom="column">
                  <wp:posOffset>0</wp:posOffset>
                </wp:positionH>
                <wp:positionV relativeFrom="paragraph">
                  <wp:posOffset>18415</wp:posOffset>
                </wp:positionV>
                <wp:extent cx="5880100" cy="0"/>
                <wp:effectExtent l="38100" t="19050" r="63500" b="114300"/>
                <wp:wrapNone/>
                <wp:docPr id="38" name="Straight Connector 38"/>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A2958" id="Straight Connector 3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" strokecolor="black [3213]" strokeweight=".5pt">
                <v:stroke joinstyle="miter"/>
                <v:shadow on="t" color="black" opacity="26214f" origin=",-.5" offset="0,3pt"/>
              </v:line>
            </w:pict>
          </mc:Fallback>
        </mc:AlternateContent>
      </w:r>
    </w:p>
    <w:p w14:paraId="7313572D" w14:textId="6F617229" w:rsidR="003C5CB5" w:rsidRDefault="00F07C9C" w:rsidP="003C5CB5">
      <w:pPr>
        <w:pStyle w:val="ListParagraph"/>
        <w:numPr>
          <w:ilvl w:val="0"/>
          <w:numId w:val="4"/>
        </w:numPr>
      </w:pPr>
      <w:r>
        <w:t>Depository Operations Certification (NISM)</w:t>
      </w:r>
    </w:p>
    <w:p w14:paraId="086580CA" w14:textId="0EFAF4DD" w:rsidR="00F07C9C" w:rsidRDefault="00F07C9C" w:rsidP="003C5CB5">
      <w:pPr>
        <w:pStyle w:val="ListParagraph"/>
        <w:numPr>
          <w:ilvl w:val="0"/>
          <w:numId w:val="4"/>
        </w:numPr>
      </w:pPr>
      <w:r>
        <w:t>Mutual Fund Distributor certificate (NISM)</w:t>
      </w:r>
    </w:p>
    <w:p w14:paraId="7D50DA48" w14:textId="089B9F8F" w:rsidR="004C4454" w:rsidRDefault="00F07C9C" w:rsidP="004C4454">
      <w:pPr>
        <w:pStyle w:val="ListParagraph"/>
        <w:numPr>
          <w:ilvl w:val="0"/>
          <w:numId w:val="4"/>
        </w:numPr>
      </w:pPr>
      <w:r>
        <w:t>IRDA</w:t>
      </w:r>
    </w:p>
    <w:p w14:paraId="5544DB6F" w14:textId="3DEA2133" w:rsidR="004C4454" w:rsidRDefault="000D1CB2" w:rsidP="000D1CB2">
      <w:pPr>
        <w:pStyle w:val="Heading1"/>
        <w:rPr>
          <w:b/>
          <w:bCs/>
          <w:color w:val="auto"/>
        </w:rPr>
      </w:pPr>
      <w:r w:rsidRPr="008772C2">
        <w:rPr>
          <w:b/>
          <w:bCs/>
          <w:color w:val="auto"/>
        </w:rPr>
        <w:t>Interpersonal Skills</w:t>
      </w:r>
    </w:p>
    <w:p w14:paraId="5A08888D" w14:textId="36AA6D76" w:rsidR="008772C2" w:rsidRDefault="00963A6C" w:rsidP="008772C2">
      <w:r>
        <w:rPr>
          <w:noProof/>
        </w:rPr>
        <mc:AlternateContent>
          <mc:Choice Requires="wps">
            <w:drawing>
              <wp:anchor distT="0" distB="0" distL="114300" distR="114300" simplePos="0" relativeHeight="251668480" behindDoc="0" locked="0" layoutInCell="1" allowOverlap="1" wp14:anchorId="4484C736" wp14:editId="34DB46A6">
                <wp:simplePos x="0" y="0"/>
                <wp:positionH relativeFrom="column">
                  <wp:posOffset>0</wp:posOffset>
                </wp:positionH>
                <wp:positionV relativeFrom="paragraph">
                  <wp:posOffset>19050</wp:posOffset>
                </wp:positionV>
                <wp:extent cx="5880100" cy="0"/>
                <wp:effectExtent l="38100" t="19050" r="63500" b="114300"/>
                <wp:wrapNone/>
                <wp:docPr id="39" name="Straight Connector 39"/>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078C3" id="Straight Connector 3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5pt" to="46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" strokecolor="black [3213]" strokeweight=".5pt">
                <v:stroke joinstyle="miter"/>
                <v:shadow on="t" color="black" opacity="26214f" origin=",-.5" offset="0,3pt"/>
              </v:line>
            </w:pict>
          </mc:Fallback>
        </mc:AlternateContent>
      </w:r>
    </w:p>
    <w:p w14:paraId="43362767" w14:textId="21C9F6C1" w:rsidR="00963A6C" w:rsidRDefault="004B2CC1" w:rsidP="004B2CC1">
      <w:pPr>
        <w:pStyle w:val="ListParagraph"/>
        <w:numPr>
          <w:ilvl w:val="0"/>
          <w:numId w:val="5"/>
        </w:numPr>
      </w:pPr>
      <w:r>
        <w:t>Decision making and comprehensive problem solving</w:t>
      </w:r>
    </w:p>
    <w:p w14:paraId="5C0C0EF9" w14:textId="25A35F93" w:rsidR="004B2CC1" w:rsidRDefault="004B2CC1" w:rsidP="004B2CC1">
      <w:pPr>
        <w:pStyle w:val="ListParagraph"/>
        <w:numPr>
          <w:ilvl w:val="0"/>
          <w:numId w:val="5"/>
        </w:numPr>
      </w:pPr>
      <w:r>
        <w:t>Team facilitator</w:t>
      </w:r>
    </w:p>
    <w:p w14:paraId="07965735" w14:textId="4A977EC1" w:rsidR="004B2CC1" w:rsidRDefault="004B2CC1" w:rsidP="004B2CC1">
      <w:pPr>
        <w:pStyle w:val="ListParagraph"/>
        <w:numPr>
          <w:ilvl w:val="0"/>
          <w:numId w:val="5"/>
        </w:numPr>
      </w:pPr>
      <w:r>
        <w:t>Effective communication skills</w:t>
      </w:r>
    </w:p>
    <w:p w14:paraId="2E8222D7" w14:textId="5CBF9436" w:rsidR="008E3763" w:rsidRDefault="008E3763" w:rsidP="00915DD9">
      <w:pPr>
        <w:pStyle w:val="ListParagraph"/>
        <w:numPr>
          <w:ilvl w:val="0"/>
          <w:numId w:val="5"/>
        </w:numPr>
      </w:pPr>
      <w:r>
        <w:t>Keen and quick learning aptitude</w:t>
      </w:r>
    </w:p>
    <w:p w14:paraId="3CA5B289" w14:textId="40AC9F60" w:rsidR="00915DD9" w:rsidRDefault="00335F8C" w:rsidP="00335F8C">
      <w:pPr>
        <w:pStyle w:val="Heading1"/>
        <w:rPr>
          <w:b/>
          <w:bCs/>
          <w:color w:val="auto"/>
        </w:rPr>
      </w:pPr>
      <w:r w:rsidRPr="00335F8C">
        <w:rPr>
          <w:b/>
          <w:bCs/>
          <w:color w:val="auto"/>
        </w:rPr>
        <w:t>Hobbies, Extracurricular achievements and participations</w:t>
      </w:r>
    </w:p>
    <w:p w14:paraId="396AEA0F" w14:textId="79E8A740" w:rsidR="00123E5A" w:rsidRDefault="00123E5A" w:rsidP="00123E5A">
      <w:r>
        <w:rPr>
          <w:noProof/>
        </w:rPr>
        <mc:AlternateContent>
          <mc:Choice Requires="wps">
            <w:drawing>
              <wp:anchor distT="0" distB="0" distL="114300" distR="114300" simplePos="0" relativeHeight="251670528" behindDoc="0" locked="0" layoutInCell="1" allowOverlap="1" wp14:anchorId="72B0C47A" wp14:editId="026E69A5">
                <wp:simplePos x="0" y="0"/>
                <wp:positionH relativeFrom="column">
                  <wp:posOffset>0</wp:posOffset>
                </wp:positionH>
                <wp:positionV relativeFrom="paragraph">
                  <wp:posOffset>18415</wp:posOffset>
                </wp:positionV>
                <wp:extent cx="5880100" cy="0"/>
                <wp:effectExtent l="38100" t="19050" r="63500" b="114300"/>
                <wp:wrapNone/>
                <wp:docPr id="40" name="Straight Connector 40"/>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2C850" id="Straight Connector 4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" strokecolor="black [3213]" strokeweight=".5pt">
                <v:stroke joinstyle="miter"/>
                <v:shadow on="t" color="black" opacity="26214f" origin=",-.5" offset="0,3pt"/>
              </v:line>
            </w:pict>
          </mc:Fallback>
        </mc:AlternateContent>
      </w:r>
    </w:p>
    <w:p w14:paraId="6D654CCA" w14:textId="0B9EEB34" w:rsidR="001D5A3F" w:rsidRDefault="002D23DC" w:rsidP="002D23DC">
      <w:pPr>
        <w:pStyle w:val="ListParagraph"/>
        <w:numPr>
          <w:ilvl w:val="0"/>
          <w:numId w:val="6"/>
        </w:numPr>
      </w:pPr>
      <w:r>
        <w:t>Held 4</w:t>
      </w:r>
      <w:r w:rsidRPr="002D23DC">
        <w:rPr>
          <w:vertAlign w:val="superscript"/>
        </w:rPr>
        <w:t>th</w:t>
      </w:r>
      <w:r>
        <w:t xml:space="preserve"> rank in district in National Science Olympiad</w:t>
      </w:r>
    </w:p>
    <w:p w14:paraId="6AB1EE73" w14:textId="02CE5D6E" w:rsidR="002D23DC" w:rsidRDefault="002D23DC" w:rsidP="002D23DC">
      <w:pPr>
        <w:pStyle w:val="ListParagraph"/>
        <w:numPr>
          <w:ilvl w:val="0"/>
          <w:numId w:val="6"/>
        </w:numPr>
      </w:pPr>
      <w:r>
        <w:t>Participated in National Cyber Olympiad</w:t>
      </w:r>
    </w:p>
    <w:p w14:paraId="41E302C7" w14:textId="44848319" w:rsidR="002D23DC" w:rsidRDefault="00A723D3" w:rsidP="002D23DC">
      <w:pPr>
        <w:pStyle w:val="ListParagraph"/>
        <w:numPr>
          <w:ilvl w:val="0"/>
          <w:numId w:val="6"/>
        </w:numPr>
      </w:pPr>
      <w:r>
        <w:t>Writing songs, Playing Badminton, cooking and singing</w:t>
      </w:r>
    </w:p>
    <w:p w14:paraId="2AA6280E" w14:textId="00F26D60" w:rsidR="00A723D3" w:rsidRDefault="00A723D3" w:rsidP="002D23DC">
      <w:pPr>
        <w:pStyle w:val="ListParagraph"/>
        <w:numPr>
          <w:ilvl w:val="0"/>
          <w:numId w:val="6"/>
        </w:numPr>
      </w:pPr>
      <w:r>
        <w:t>Worked with Clockwork Events Pvt. Ltd. For India’s Got Talent</w:t>
      </w:r>
    </w:p>
    <w:p w14:paraId="6F5ABB43" w14:textId="306D2AEC" w:rsidR="00144782" w:rsidRDefault="00144782" w:rsidP="00144782">
      <w:pPr>
        <w:pStyle w:val="Heading1"/>
        <w:rPr>
          <w:b/>
          <w:bCs/>
          <w:color w:val="auto"/>
        </w:rPr>
      </w:pPr>
      <w:r w:rsidRPr="00144782">
        <w:rPr>
          <w:b/>
          <w:bCs/>
          <w:color w:val="auto"/>
        </w:rPr>
        <w:t>Education</w:t>
      </w:r>
    </w:p>
    <w:p w14:paraId="67147FCA" w14:textId="3DAEAABF" w:rsidR="00144782" w:rsidRDefault="00E21A98" w:rsidP="00144782">
      <w:r>
        <w:rPr>
          <w:noProof/>
        </w:rPr>
        <mc:AlternateContent>
          <mc:Choice Requires="wps">
            <w:drawing>
              <wp:anchor distT="0" distB="0" distL="114300" distR="114300" simplePos="0" relativeHeight="251672576" behindDoc="0" locked="0" layoutInCell="1" allowOverlap="1" wp14:anchorId="0282A6BC" wp14:editId="69432395">
                <wp:simplePos x="0" y="0"/>
                <wp:positionH relativeFrom="column">
                  <wp:posOffset>0</wp:posOffset>
                </wp:positionH>
                <wp:positionV relativeFrom="paragraph">
                  <wp:posOffset>19050</wp:posOffset>
                </wp:positionV>
                <wp:extent cx="5880100" cy="0"/>
                <wp:effectExtent l="38100" t="19050" r="63500" b="114300"/>
                <wp:wrapNone/>
                <wp:docPr id="41" name="Straight Connector 41"/>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3F7D2" id="Straight Connector 4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5pt" to="46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" strokecolor="black [3213]" strokeweight=".5pt">
                <v:stroke joinstyle="miter"/>
                <v:shadow on="t" color="black" opacity="26214f" origin=",-.5" offset="0,3pt"/>
              </v:line>
            </w:pict>
          </mc:Fallback>
        </mc:AlternateContent>
      </w:r>
    </w:p>
    <w:p w14:paraId="70D93CCC" w14:textId="3BA8FD4E" w:rsidR="00E21A98" w:rsidRPr="000670CB" w:rsidRDefault="00472647" w:rsidP="008A0DF0">
      <w:pPr>
        <w:pStyle w:val="ListParagraph"/>
        <w:numPr>
          <w:ilvl w:val="0"/>
          <w:numId w:val="7"/>
        </w:numPr>
        <w:rPr>
          <w:b/>
          <w:bCs/>
        </w:rPr>
      </w:pPr>
      <w:r w:rsidRPr="000670CB">
        <w:rPr>
          <w:b/>
          <w:bCs/>
        </w:rPr>
        <w:t>Institute of Hotel Management, Hyderabad</w:t>
      </w:r>
    </w:p>
    <w:p w14:paraId="5D0A5C8C" w14:textId="4CD0A62A" w:rsidR="00472647" w:rsidRDefault="00472647" w:rsidP="00472647">
      <w:pPr>
        <w:pStyle w:val="ListParagraph"/>
      </w:pPr>
      <w:r>
        <w:t>BSc. in Hospitality and Hotel (2017)</w:t>
      </w:r>
    </w:p>
    <w:p w14:paraId="3EDB8146" w14:textId="1832A6C9" w:rsidR="00472647" w:rsidRPr="000670CB" w:rsidRDefault="009A339A" w:rsidP="00472647">
      <w:pPr>
        <w:pStyle w:val="ListParagraph"/>
        <w:numPr>
          <w:ilvl w:val="0"/>
          <w:numId w:val="7"/>
        </w:numPr>
        <w:rPr>
          <w:b/>
          <w:bCs/>
        </w:rPr>
      </w:pPr>
      <w:r w:rsidRPr="000670CB">
        <w:rPr>
          <w:b/>
          <w:bCs/>
        </w:rPr>
        <w:t>Shree Kali Devi Vidya Mandir</w:t>
      </w:r>
    </w:p>
    <w:p w14:paraId="6A353D1E" w14:textId="5F1F976D" w:rsidR="009A339A" w:rsidRDefault="000670CB" w:rsidP="009A339A">
      <w:pPr>
        <w:pStyle w:val="ListParagraph"/>
      </w:pPr>
      <w:r>
        <w:t>XII</w:t>
      </w:r>
      <w:r>
        <w:rPr>
          <w:vertAlign w:val="superscript"/>
        </w:rPr>
        <w:t xml:space="preserve">th </w:t>
      </w:r>
      <w:r>
        <w:t xml:space="preserve"> standard (CBSE) 2014</w:t>
      </w:r>
    </w:p>
    <w:p w14:paraId="5A011B23" w14:textId="58CC9E6E" w:rsidR="000670CB" w:rsidRDefault="000670CB" w:rsidP="009A339A">
      <w:pPr>
        <w:pStyle w:val="ListParagraph"/>
      </w:pPr>
      <w:r>
        <w:lastRenderedPageBreak/>
        <w:t>X</w:t>
      </w:r>
      <w:r>
        <w:rPr>
          <w:vertAlign w:val="superscript"/>
        </w:rPr>
        <w:t xml:space="preserve">th </w:t>
      </w:r>
      <w:r>
        <w:t>standard (CBSE) 2011</w:t>
      </w:r>
    </w:p>
    <w:p w14:paraId="3CE6D43A" w14:textId="7E688EFB" w:rsidR="009B2338" w:rsidRDefault="009B2338" w:rsidP="009A339A">
      <w:pPr>
        <w:pStyle w:val="ListParagraph"/>
      </w:pPr>
    </w:p>
    <w:p w14:paraId="0C423231" w14:textId="76FFB046" w:rsidR="009B2338" w:rsidRDefault="0049532A" w:rsidP="0049532A">
      <w:pPr>
        <w:pStyle w:val="Heading1"/>
        <w:rPr>
          <w:b/>
          <w:bCs/>
          <w:color w:val="auto"/>
        </w:rPr>
      </w:pPr>
      <w:r>
        <w:rPr>
          <w:b/>
          <w:bCs/>
          <w:color w:val="auto"/>
        </w:rPr>
        <w:t>Personal Details</w:t>
      </w:r>
    </w:p>
    <w:p w14:paraId="4A1A74E6" w14:textId="34EFF318" w:rsidR="0049532A" w:rsidRDefault="0049532A" w:rsidP="0049532A">
      <w:r>
        <w:rPr>
          <w:noProof/>
        </w:rPr>
        <mc:AlternateContent>
          <mc:Choice Requires="wps">
            <w:drawing>
              <wp:anchor distT="0" distB="0" distL="114300" distR="114300" simplePos="0" relativeHeight="251674624" behindDoc="0" locked="0" layoutInCell="1" allowOverlap="1" wp14:anchorId="181ACC88" wp14:editId="57253DD8">
                <wp:simplePos x="0" y="0"/>
                <wp:positionH relativeFrom="column">
                  <wp:posOffset>0</wp:posOffset>
                </wp:positionH>
                <wp:positionV relativeFrom="paragraph">
                  <wp:posOffset>18415</wp:posOffset>
                </wp:positionV>
                <wp:extent cx="5880100" cy="0"/>
                <wp:effectExtent l="38100" t="19050" r="63500" b="114300"/>
                <wp:wrapNone/>
                <wp:docPr id="42" name="Straight Connector 42"/>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1F9AF" id="Straight Connector 4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1.45pt" to="46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" strokecolor="black [3213]" strokeweight=".5pt">
                <v:stroke joinstyle="miter"/>
                <v:shadow on="t" color="black" opacity="26214f" origin=",-.5" offset="0,3pt"/>
              </v:line>
            </w:pict>
          </mc:Fallback>
        </mc:AlternateContent>
      </w:r>
    </w:p>
    <w:p w14:paraId="744DB00A" w14:textId="73AA4912" w:rsidR="0049532A" w:rsidRDefault="007C565D" w:rsidP="0049532A">
      <w:r>
        <w:t>Date of Birth: 16/06/1994</w:t>
      </w:r>
    </w:p>
    <w:p w14:paraId="037329A2" w14:textId="078088FC" w:rsidR="007C565D" w:rsidRDefault="007C565D" w:rsidP="0049532A">
      <w:r>
        <w:t>Languages</w:t>
      </w:r>
      <w:r w:rsidR="00235839">
        <w:t>:</w:t>
      </w:r>
      <w:r>
        <w:t xml:space="preserve"> Hindi, English, Punjabi</w:t>
      </w:r>
    </w:p>
    <w:p w14:paraId="228A981D" w14:textId="29313706" w:rsidR="00931628" w:rsidRDefault="00931628" w:rsidP="0049532A"/>
    <w:p w14:paraId="60189B66" w14:textId="63E57B53" w:rsidR="00AE1246" w:rsidRDefault="00AE1246" w:rsidP="00AE1246">
      <w:pPr>
        <w:pStyle w:val="Heading1"/>
        <w:rPr>
          <w:b/>
          <w:bCs/>
          <w:color w:val="auto"/>
        </w:rPr>
      </w:pPr>
      <w:r>
        <w:rPr>
          <w:b/>
          <w:bCs/>
          <w:color w:val="auto"/>
        </w:rPr>
        <w:t>Declaration</w:t>
      </w:r>
    </w:p>
    <w:p w14:paraId="75B910BE" w14:textId="58B5383B" w:rsidR="00AE1246" w:rsidRDefault="00C00D19" w:rsidP="00AE1246">
      <w:r>
        <w:rPr>
          <w:noProof/>
        </w:rPr>
        <mc:AlternateContent>
          <mc:Choice Requires="wps">
            <w:drawing>
              <wp:anchor distT="0" distB="0" distL="114300" distR="114300" simplePos="0" relativeHeight="251676672" behindDoc="0" locked="0" layoutInCell="1" allowOverlap="1" wp14:anchorId="79FD74D9" wp14:editId="0B78A824">
                <wp:simplePos x="0" y="0"/>
                <wp:positionH relativeFrom="column">
                  <wp:posOffset>0</wp:posOffset>
                </wp:positionH>
                <wp:positionV relativeFrom="paragraph">
                  <wp:posOffset>19050</wp:posOffset>
                </wp:positionV>
                <wp:extent cx="5880100" cy="0"/>
                <wp:effectExtent l="38100" t="19050" r="63500" b="114300"/>
                <wp:wrapNone/>
                <wp:docPr id="43" name="Straight Connector 43"/>
                <wp:cNvGraphicFramePr/>
                <a:graphic xmlns:a="http://schemas.openxmlformats.org/drawingml/2006/main">
                  <a:graphicData uri="http://schemas.microsoft.com/office/word/2010/wordprocessingShape">
                    <wps:wsp>
                      <wps:cNvCnPr/>
                      <wps:spPr>
                        <a:xfrm>
                          <a:off x="0" y="0"/>
                          <a:ext cx="5880100"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20C6B7" id="Straight Connector 4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1.5pt" to="46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" strokecolor="black [3213]" strokeweight=".5pt">
                <v:stroke joinstyle="miter"/>
                <v:shadow on="t" color="black" opacity="26214f" origin=",-.5" offset="0,3pt"/>
              </v:line>
            </w:pict>
          </mc:Fallback>
        </mc:AlternateContent>
      </w:r>
    </w:p>
    <w:p w14:paraId="3B3B25D2" w14:textId="1148762E" w:rsidR="00C00D19" w:rsidRDefault="00002897" w:rsidP="00AE1246">
      <w:r>
        <w:t>All information in this resume is true and correct to the best of my knowledge and belief.</w:t>
      </w:r>
    </w:p>
    <w:p w14:paraId="23EA7CB5" w14:textId="0DD51D8B" w:rsidR="00002897" w:rsidRDefault="00002897" w:rsidP="00AE1246"/>
    <w:p w14:paraId="2146CB4A" w14:textId="7C9C5B3F" w:rsidR="004865D3" w:rsidRPr="00AE1246" w:rsidRDefault="004865D3" w:rsidP="00AE1246">
      <w:r>
        <w:t xml:space="preserve">Date: </w:t>
      </w:r>
      <w:r>
        <w:tab/>
      </w:r>
      <w:r>
        <w:tab/>
      </w:r>
      <w:r>
        <w:tab/>
      </w:r>
      <w:r>
        <w:tab/>
      </w:r>
      <w:r>
        <w:tab/>
      </w:r>
      <w:r>
        <w:tab/>
      </w:r>
      <w:r>
        <w:tab/>
      </w:r>
      <w:r>
        <w:tab/>
      </w:r>
      <w:r>
        <w:tab/>
      </w:r>
      <w:r>
        <w:tab/>
      </w:r>
      <w:r>
        <w:tab/>
        <w:t>Place:</w:t>
      </w:r>
    </w:p>
    <w:p w14:paraId="534BFF06" w14:textId="77777777" w:rsidR="00931628" w:rsidRPr="0049532A" w:rsidRDefault="00931628" w:rsidP="0049532A"/>
    <w:sectPr w:rsidR="00931628" w:rsidRPr="0049532A" w:rsidSect="0010209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CD79E" w14:textId="77777777" w:rsidR="00396CC2" w:rsidRDefault="00396CC2" w:rsidP="002A0B2F">
      <w:pPr>
        <w:spacing w:after="0" w:line="240" w:lineRule="auto"/>
      </w:pPr>
      <w:r>
        <w:separator/>
      </w:r>
    </w:p>
  </w:endnote>
  <w:endnote w:type="continuationSeparator" w:id="0">
    <w:p w14:paraId="55BAC57C" w14:textId="77777777" w:rsidR="00396CC2" w:rsidRDefault="00396CC2" w:rsidP="002A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0F183" w14:textId="77777777" w:rsidR="002A0B2F" w:rsidRDefault="002A0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BC5C" w14:textId="77777777" w:rsidR="002A0B2F" w:rsidRDefault="002A0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F3B5" w14:textId="77777777" w:rsidR="002A0B2F" w:rsidRDefault="002A0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BC781" w14:textId="77777777" w:rsidR="00396CC2" w:rsidRDefault="00396CC2" w:rsidP="002A0B2F">
      <w:pPr>
        <w:spacing w:after="0" w:line="240" w:lineRule="auto"/>
      </w:pPr>
      <w:r>
        <w:separator/>
      </w:r>
    </w:p>
  </w:footnote>
  <w:footnote w:type="continuationSeparator" w:id="0">
    <w:p w14:paraId="57D15757" w14:textId="77777777" w:rsidR="00396CC2" w:rsidRDefault="00396CC2" w:rsidP="002A0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25667" w14:textId="77777777" w:rsidR="002A0B2F" w:rsidRDefault="002A0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DBF9D" w14:textId="77777777" w:rsidR="002A0B2F" w:rsidRDefault="002A0B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30B35" w14:textId="77777777" w:rsidR="002A0B2F" w:rsidRDefault="002A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06F0A"/>
    <w:multiLevelType w:val="hybridMultilevel"/>
    <w:tmpl w:val="2420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3558A"/>
    <w:multiLevelType w:val="hybridMultilevel"/>
    <w:tmpl w:val="AAE4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A46F1"/>
    <w:multiLevelType w:val="hybridMultilevel"/>
    <w:tmpl w:val="8CA03922"/>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3" w15:restartNumberingAfterBreak="0">
    <w:nsid w:val="36C32293"/>
    <w:multiLevelType w:val="hybridMultilevel"/>
    <w:tmpl w:val="022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367C3"/>
    <w:multiLevelType w:val="hybridMultilevel"/>
    <w:tmpl w:val="E7820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0021F"/>
    <w:multiLevelType w:val="hybridMultilevel"/>
    <w:tmpl w:val="28A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63287"/>
    <w:multiLevelType w:val="hybridMultilevel"/>
    <w:tmpl w:val="34F6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2F"/>
    <w:rsid w:val="00002897"/>
    <w:rsid w:val="0002320C"/>
    <w:rsid w:val="00063692"/>
    <w:rsid w:val="000670CB"/>
    <w:rsid w:val="00096E6E"/>
    <w:rsid w:val="000D1CB2"/>
    <w:rsid w:val="000D7C9C"/>
    <w:rsid w:val="0010209A"/>
    <w:rsid w:val="00123E5A"/>
    <w:rsid w:val="00144782"/>
    <w:rsid w:val="001755E1"/>
    <w:rsid w:val="0019032E"/>
    <w:rsid w:val="001A1554"/>
    <w:rsid w:val="001A4D58"/>
    <w:rsid w:val="001C552E"/>
    <w:rsid w:val="001D5A3F"/>
    <w:rsid w:val="00235839"/>
    <w:rsid w:val="00275257"/>
    <w:rsid w:val="00296551"/>
    <w:rsid w:val="002A0B2F"/>
    <w:rsid w:val="002B37E4"/>
    <w:rsid w:val="002B74FF"/>
    <w:rsid w:val="002C0167"/>
    <w:rsid w:val="002D23DC"/>
    <w:rsid w:val="00335F8C"/>
    <w:rsid w:val="003742F5"/>
    <w:rsid w:val="00396CC2"/>
    <w:rsid w:val="003C5CB5"/>
    <w:rsid w:val="004155D9"/>
    <w:rsid w:val="0047108C"/>
    <w:rsid w:val="00472647"/>
    <w:rsid w:val="004865D3"/>
    <w:rsid w:val="0049532A"/>
    <w:rsid w:val="004A52FB"/>
    <w:rsid w:val="004A67B9"/>
    <w:rsid w:val="004A7FC4"/>
    <w:rsid w:val="004B2CC1"/>
    <w:rsid w:val="004C4454"/>
    <w:rsid w:val="00547235"/>
    <w:rsid w:val="0067417B"/>
    <w:rsid w:val="00676E46"/>
    <w:rsid w:val="006C50A1"/>
    <w:rsid w:val="00776AAD"/>
    <w:rsid w:val="007C565D"/>
    <w:rsid w:val="008040D9"/>
    <w:rsid w:val="008772C2"/>
    <w:rsid w:val="0089451B"/>
    <w:rsid w:val="008A0DF0"/>
    <w:rsid w:val="008A5CBD"/>
    <w:rsid w:val="008E3763"/>
    <w:rsid w:val="00903A62"/>
    <w:rsid w:val="00915DD9"/>
    <w:rsid w:val="00931628"/>
    <w:rsid w:val="00940094"/>
    <w:rsid w:val="00956AF6"/>
    <w:rsid w:val="00963A6C"/>
    <w:rsid w:val="009A339A"/>
    <w:rsid w:val="009B2338"/>
    <w:rsid w:val="009D31A0"/>
    <w:rsid w:val="00A04C55"/>
    <w:rsid w:val="00A40415"/>
    <w:rsid w:val="00A723D3"/>
    <w:rsid w:val="00AE1246"/>
    <w:rsid w:val="00AF48F9"/>
    <w:rsid w:val="00B34F37"/>
    <w:rsid w:val="00B371B3"/>
    <w:rsid w:val="00B86A59"/>
    <w:rsid w:val="00BA4666"/>
    <w:rsid w:val="00BB3803"/>
    <w:rsid w:val="00BD2F2D"/>
    <w:rsid w:val="00BE30FD"/>
    <w:rsid w:val="00BF397D"/>
    <w:rsid w:val="00C00D19"/>
    <w:rsid w:val="00C3268C"/>
    <w:rsid w:val="00C46D3C"/>
    <w:rsid w:val="00C5710C"/>
    <w:rsid w:val="00C87D3C"/>
    <w:rsid w:val="00C97ACF"/>
    <w:rsid w:val="00CE1486"/>
    <w:rsid w:val="00D121B9"/>
    <w:rsid w:val="00D527D6"/>
    <w:rsid w:val="00D55A76"/>
    <w:rsid w:val="00D6202F"/>
    <w:rsid w:val="00DB44A2"/>
    <w:rsid w:val="00DD3EAB"/>
    <w:rsid w:val="00DD7264"/>
    <w:rsid w:val="00E21A98"/>
    <w:rsid w:val="00E23F56"/>
    <w:rsid w:val="00E4713F"/>
    <w:rsid w:val="00E972F5"/>
    <w:rsid w:val="00EF4B2B"/>
    <w:rsid w:val="00F07C9C"/>
    <w:rsid w:val="00F2680D"/>
    <w:rsid w:val="00F55372"/>
    <w:rsid w:val="00FE18CF"/>
    <w:rsid w:val="00FE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515F5"/>
  <w15:chartTrackingRefBased/>
  <w15:docId w15:val="{3D7515F2-5A1B-4C6F-8CDA-F797A46A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2F"/>
  </w:style>
  <w:style w:type="paragraph" w:styleId="Footer">
    <w:name w:val="footer"/>
    <w:basedOn w:val="Normal"/>
    <w:link w:val="FooterChar"/>
    <w:uiPriority w:val="99"/>
    <w:unhideWhenUsed/>
    <w:rsid w:val="002A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2F"/>
  </w:style>
  <w:style w:type="paragraph" w:styleId="NoSpacing">
    <w:name w:val="No Spacing"/>
    <w:link w:val="NoSpacingChar"/>
    <w:uiPriority w:val="1"/>
    <w:qFormat/>
    <w:rsid w:val="002A0B2F"/>
    <w:pPr>
      <w:spacing w:after="0" w:line="240" w:lineRule="auto"/>
    </w:pPr>
    <w:rPr>
      <w:rFonts w:eastAsiaTheme="minorEastAsia"/>
    </w:rPr>
  </w:style>
  <w:style w:type="character" w:customStyle="1" w:styleId="NoSpacingChar">
    <w:name w:val="No Spacing Char"/>
    <w:basedOn w:val="DefaultParagraphFont"/>
    <w:link w:val="NoSpacing"/>
    <w:uiPriority w:val="1"/>
    <w:rsid w:val="002A0B2F"/>
    <w:rPr>
      <w:rFonts w:eastAsiaTheme="minorEastAsia"/>
    </w:rPr>
  </w:style>
  <w:style w:type="character" w:customStyle="1" w:styleId="Heading1Char">
    <w:name w:val="Heading 1 Char"/>
    <w:basedOn w:val="DefaultParagraphFont"/>
    <w:link w:val="Heading1"/>
    <w:uiPriority w:val="9"/>
    <w:rsid w:val="00EF4B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13F"/>
    <w:pPr>
      <w:ind w:left="720"/>
      <w:contextualSpacing/>
    </w:pPr>
  </w:style>
  <w:style w:type="character" w:styleId="Hyperlink">
    <w:name w:val="Hyperlink"/>
    <w:basedOn w:val="DefaultParagraphFont"/>
    <w:uiPriority w:val="99"/>
    <w:unhideWhenUsed/>
    <w:rsid w:val="00296551"/>
    <w:rPr>
      <w:color w:val="0563C1" w:themeColor="hyperlink"/>
      <w:u w:val="single"/>
    </w:rPr>
  </w:style>
  <w:style w:type="character" w:styleId="UnresolvedMention">
    <w:name w:val="Unresolved Mention"/>
    <w:basedOn w:val="DefaultParagraphFont"/>
    <w:uiPriority w:val="99"/>
    <w:semiHidden/>
    <w:unhideWhenUsed/>
    <w:rsid w:val="00296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ukulshrm898@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F60E-A3C3-4019-92F4-308228A4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Deepanshu</dc:creator>
  <cp:keywords/>
  <dc:description/>
  <cp:lastModifiedBy>Sharma, Deepanshu</cp:lastModifiedBy>
  <cp:revision>101</cp:revision>
  <dcterms:created xsi:type="dcterms:W3CDTF">2020-11-27T15:21:00Z</dcterms:created>
  <dcterms:modified xsi:type="dcterms:W3CDTF">2020-11-27T18:06:00Z</dcterms:modified>
</cp:coreProperties>
</file>